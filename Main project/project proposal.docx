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D5F3" w14:textId="4B28873A" w:rsidR="004D6B86" w:rsidRDefault="005440DC">
      <w:pPr>
        <w:pStyle w:val="Title"/>
      </w:pPr>
      <w:r>
        <w:t>English to Pig Latin Converter</w:t>
      </w:r>
      <w:r w:rsidR="00613288">
        <w:t xml:space="preserve"> LC-3 Project Proposal</w:t>
      </w:r>
    </w:p>
    <w:p w14:paraId="4BFE9887" w14:textId="6A2A1559" w:rsidR="004D6B86" w:rsidRDefault="005440DC">
      <w:pPr>
        <w:pStyle w:val="Title2"/>
      </w:pPr>
      <w:r>
        <w:t>Sharon Steinke</w:t>
      </w:r>
    </w:p>
    <w:p w14:paraId="012E574D" w14:textId="3A92BA1D" w:rsidR="004D6B86" w:rsidRDefault="005440DC">
      <w:pPr>
        <w:pStyle w:val="Title2"/>
      </w:pPr>
      <w:r>
        <w:t>Utah Valley University</w:t>
      </w:r>
    </w:p>
    <w:p w14:paraId="69D7D9CB" w14:textId="77777777" w:rsidR="004D6B86" w:rsidRDefault="00345333">
      <w:pPr>
        <w:pStyle w:val="Title"/>
      </w:pPr>
      <w:r>
        <w:t>Author Note</w:t>
      </w:r>
    </w:p>
    <w:p w14:paraId="18CB4320" w14:textId="3F2E1104" w:rsidR="004D6B86" w:rsidRDefault="00613288">
      <w:r>
        <w:t xml:space="preserve">Research is being conducted </w:t>
      </w:r>
      <w:r w:rsidR="00792373">
        <w:t xml:space="preserve">by </w:t>
      </w:r>
      <w:r>
        <w:t xml:space="preserve">current student, Sharon Steinke, at UVU. No funding is needed nor provided. Research is supported and </w:t>
      </w:r>
      <w:r w:rsidR="00133BC9">
        <w:t xml:space="preserve">to be </w:t>
      </w:r>
      <w:r>
        <w:t xml:space="preserve">approved by Dr. Thackeray. All correspondence about this proposal should be addressed to Sharon Steinke, Student, </w:t>
      </w:r>
      <w:r w:rsidRPr="00613288">
        <w:t>Utah Valley University, Orem, UT 84058</w:t>
      </w:r>
      <w:r>
        <w:t xml:space="preserve">, email: </w:t>
      </w:r>
      <w:hyperlink r:id="rId9" w:history="1">
        <w:r w:rsidRPr="00C25F35">
          <w:rPr>
            <w:rStyle w:val="Hyperlink"/>
          </w:rPr>
          <w:t>10718177@uvu.edu</w:t>
        </w:r>
      </w:hyperlink>
      <w:r>
        <w:t>.</w:t>
      </w:r>
    </w:p>
    <w:p w14:paraId="3273237A" w14:textId="77777777" w:rsidR="00613288" w:rsidRPr="00A4757D" w:rsidRDefault="00613288"/>
    <w:p w14:paraId="48DAE3AA" w14:textId="77777777" w:rsidR="004D6B86" w:rsidRDefault="00345333">
      <w:pPr>
        <w:pStyle w:val="SectionTitle"/>
      </w:pPr>
      <w:r>
        <w:lastRenderedPageBreak/>
        <w:t>Abstract</w:t>
      </w:r>
    </w:p>
    <w:p w14:paraId="105CBDB6" w14:textId="6F57B84F" w:rsidR="004D6B86" w:rsidRPr="004D4F8C" w:rsidRDefault="00613288">
      <w:pPr>
        <w:pStyle w:val="NoSpacing"/>
      </w:pPr>
      <w:r>
        <w:t xml:space="preserve">This proposal is meant to introduce the shareholder, Dr. Thackeray, to the proposed English to Pig Latin Converter </w:t>
      </w:r>
      <w:r w:rsidR="00654567">
        <w:t>LC-3 Program. This proposal will outline the rules of converting English to Pig Latin</w:t>
      </w:r>
      <w:r w:rsidR="00D96B33">
        <w:t xml:space="preserve"> </w:t>
      </w:r>
      <w:r w:rsidR="00654567">
        <w:t>and explain how the program will work</w:t>
      </w:r>
      <w:r w:rsidR="00D91925">
        <w:t xml:space="preserve"> </w:t>
      </w:r>
      <w:r w:rsidR="00654567">
        <w:t xml:space="preserve">in pseudocode. Within this proposal you will find an explanation and background, </w:t>
      </w:r>
      <w:r w:rsidR="00792373">
        <w:t xml:space="preserve">an introduction to Pig Latin, a </w:t>
      </w:r>
      <w:r w:rsidR="00654567">
        <w:t xml:space="preserve">project discussion, problem statement, perceived needs, </w:t>
      </w:r>
      <w:r w:rsidR="00792373">
        <w:t xml:space="preserve">and </w:t>
      </w:r>
      <w:r w:rsidR="00654567">
        <w:t xml:space="preserve">application, </w:t>
      </w:r>
      <w:r w:rsidR="00792373">
        <w:t xml:space="preserve">a </w:t>
      </w:r>
      <w:r w:rsidR="00654567">
        <w:t xml:space="preserve">project goals, deployment strategy, constraints, </w:t>
      </w:r>
      <w:r w:rsidR="00792373">
        <w:t xml:space="preserve">and timeline, and flow chart. </w:t>
      </w:r>
    </w:p>
    <w:p w14:paraId="3109D1FE" w14:textId="77777777" w:rsidR="00FD6BF5" w:rsidRDefault="00345333">
      <w:r>
        <w:rPr>
          <w:rStyle w:val="Emphasis"/>
        </w:rPr>
        <w:t>Keywords</w:t>
      </w:r>
      <w:r w:rsidR="004D4F8C">
        <w:t xml:space="preserve">: </w:t>
      </w:r>
    </w:p>
    <w:p w14:paraId="50E6B77F" w14:textId="60C9D756" w:rsidR="004D6B86" w:rsidRDefault="00792373">
      <w:r>
        <w:t>Pig Latin: A language game using English to talk in secret.</w:t>
      </w:r>
    </w:p>
    <w:p w14:paraId="3A56E4D2" w14:textId="66638CAC" w:rsidR="00FD6BF5" w:rsidRDefault="00FD6BF5">
      <w:r>
        <w:t xml:space="preserve">Consonant cluster: A group of consonants with no intervening vowel. </w:t>
      </w:r>
    </w:p>
    <w:p w14:paraId="31B50F3B" w14:textId="23EA84F2" w:rsidR="00FD6BF5" w:rsidRDefault="00FD6BF5">
      <w:r>
        <w:t>Suffix: The ending of a word.</w:t>
      </w:r>
    </w:p>
    <w:p w14:paraId="7938B137" w14:textId="77777777" w:rsidR="00FD6BF5" w:rsidRDefault="00FD6BF5"/>
    <w:p w14:paraId="3E1A6ECF" w14:textId="5BFAA04D" w:rsidR="006D7EE9" w:rsidRPr="00B11C46" w:rsidRDefault="00B11C46" w:rsidP="00792373">
      <w:pPr>
        <w:pStyle w:val="SectionTitle"/>
        <w:rPr>
          <w:b/>
          <w:bCs/>
        </w:rPr>
      </w:pPr>
      <w:r w:rsidRPr="00B11C46">
        <w:rPr>
          <w:b/>
          <w:bCs/>
        </w:rPr>
        <w:lastRenderedPageBreak/>
        <w:t>Background and Explanation</w:t>
      </w:r>
    </w:p>
    <w:p w14:paraId="1719D5B7" w14:textId="436686F0" w:rsidR="004D6B86" w:rsidRPr="00E7305D" w:rsidRDefault="008409BA" w:rsidP="00B11C46">
      <w:r>
        <w:t xml:space="preserve">Sharon is </w:t>
      </w:r>
      <w:r w:rsidR="000966A9">
        <w:t>a student at UVU studying computer science.</w:t>
      </w:r>
      <w:r w:rsidR="006D7EE9">
        <w:t xml:space="preserve"> </w:t>
      </w:r>
      <w:r w:rsidR="003D2A09">
        <w:t xml:space="preserve">This is a beginner program aimed at enhancing programming knowledge and exploring different possibilities through computer programming. </w:t>
      </w:r>
    </w:p>
    <w:p w14:paraId="55289124" w14:textId="24AB5BA3" w:rsidR="004D6B86" w:rsidRPr="00C5686B" w:rsidRDefault="00B11C46" w:rsidP="00792373">
      <w:pPr>
        <w:pStyle w:val="Heading1"/>
      </w:pPr>
      <w:r>
        <w:t>Pig Latin</w:t>
      </w:r>
    </w:p>
    <w:p w14:paraId="1054ECBF" w14:textId="020E9859" w:rsidR="004D6B86" w:rsidRDefault="00FD6BF5">
      <w:r>
        <w:t>Pig Latin is a language that is derived from the English language. English words</w:t>
      </w:r>
      <w:r w:rsidR="00225488">
        <w:t xml:space="preserve">, in most cases, </w:t>
      </w:r>
      <w:r>
        <w:t xml:space="preserve">are altered by moving the initial consonant of a word to the end and adding a new suffix. </w:t>
      </w:r>
      <w:r w:rsidR="00225488">
        <w:t xml:space="preserve">While English is not the only language </w:t>
      </w:r>
      <w:r w:rsidR="00A63383">
        <w:t>that has</w:t>
      </w:r>
      <w:r w:rsidR="00225488">
        <w:t xml:space="preserve"> a coded language like Pig Latin, it is the language that will be focused on for simplicity’s sake. </w:t>
      </w:r>
      <w:r>
        <w:t xml:space="preserve">There are </w:t>
      </w:r>
      <w:r w:rsidR="003D2A09">
        <w:t>three</w:t>
      </w:r>
      <w:r>
        <w:t xml:space="preserve"> simple word conversion rules. </w:t>
      </w:r>
    </w:p>
    <w:p w14:paraId="2D3CDB80" w14:textId="6758C31D" w:rsidR="00FD6BF5" w:rsidRDefault="00FD6BF5" w:rsidP="00FB42B0">
      <w:pPr>
        <w:pStyle w:val="ListParagraph"/>
        <w:numPr>
          <w:ilvl w:val="0"/>
          <w:numId w:val="12"/>
        </w:numPr>
      </w:pPr>
      <w:r>
        <w:t xml:space="preserve">For words that begin </w:t>
      </w:r>
      <w:r w:rsidR="00FB42B0">
        <w:t>with a consonant immediately followed by a vowel</w:t>
      </w:r>
    </w:p>
    <w:p w14:paraId="5D0D6E99" w14:textId="2A56E59A" w:rsidR="00FB42B0" w:rsidRDefault="00FB42B0" w:rsidP="00FB42B0">
      <w:pPr>
        <w:pStyle w:val="ListParagraph"/>
        <w:numPr>
          <w:ilvl w:val="0"/>
          <w:numId w:val="14"/>
        </w:numPr>
      </w:pPr>
      <w:r>
        <w:t>Remove the consonant from the beginning of the word and add it to the end of the word. “pig” = “igp”</w:t>
      </w:r>
    </w:p>
    <w:p w14:paraId="62B32048" w14:textId="5CB99DE4" w:rsidR="00FB42B0" w:rsidRDefault="00FB42B0" w:rsidP="00FB42B0">
      <w:pPr>
        <w:pStyle w:val="ListParagraph"/>
        <w:numPr>
          <w:ilvl w:val="0"/>
          <w:numId w:val="14"/>
        </w:numPr>
      </w:pPr>
      <w:r>
        <w:t>Add the suffix “ay” to the end of the new word. “igp” = “igpay”</w:t>
      </w:r>
    </w:p>
    <w:p w14:paraId="7EB5EEBB" w14:textId="230D502D" w:rsidR="00FD6BF5" w:rsidRDefault="00FB42B0" w:rsidP="00FB42B0">
      <w:pPr>
        <w:pStyle w:val="ListParagraph"/>
        <w:numPr>
          <w:ilvl w:val="0"/>
          <w:numId w:val="12"/>
        </w:numPr>
      </w:pPr>
      <w:r>
        <w:t>For words that begin with consonant clusters</w:t>
      </w:r>
    </w:p>
    <w:p w14:paraId="70BD23A4" w14:textId="0E3312DC" w:rsidR="00FB42B0" w:rsidRDefault="00FB42B0" w:rsidP="00FB42B0">
      <w:pPr>
        <w:pStyle w:val="ListParagraph"/>
        <w:numPr>
          <w:ilvl w:val="0"/>
          <w:numId w:val="15"/>
        </w:numPr>
      </w:pPr>
      <w:r>
        <w:t>Remove the consonant cluster from the beginning of the word and add it to the end of the word. “smile” = “ilesm”</w:t>
      </w:r>
    </w:p>
    <w:p w14:paraId="58673C5D" w14:textId="58F07FB8" w:rsidR="00FB42B0" w:rsidRDefault="00FB42B0" w:rsidP="00FB42B0">
      <w:pPr>
        <w:pStyle w:val="ListParagraph"/>
        <w:numPr>
          <w:ilvl w:val="0"/>
          <w:numId w:val="15"/>
        </w:numPr>
      </w:pPr>
      <w:r>
        <w:t>Add the suffix “ay” to the end of the new word. “ilsem” = “ilsemay”</w:t>
      </w:r>
    </w:p>
    <w:p w14:paraId="7B6FD935" w14:textId="4019E3FF" w:rsidR="00FD6BF5" w:rsidRDefault="003D2A09" w:rsidP="003D2A09">
      <w:pPr>
        <w:pStyle w:val="ListParagraph"/>
        <w:numPr>
          <w:ilvl w:val="0"/>
          <w:numId w:val="12"/>
        </w:numPr>
      </w:pPr>
      <w:r>
        <w:t>For words that begin with vowels</w:t>
      </w:r>
    </w:p>
    <w:p w14:paraId="2A57AD4F" w14:textId="51FE3CA0" w:rsidR="00FD6BF5" w:rsidRDefault="003D2A09" w:rsidP="003D2A09">
      <w:pPr>
        <w:pStyle w:val="ListParagraph"/>
        <w:numPr>
          <w:ilvl w:val="0"/>
          <w:numId w:val="16"/>
        </w:numPr>
      </w:pPr>
      <w:r>
        <w:t>Add the suffix “yay” to the end of the word. “omelet” = “omeletyay”</w:t>
      </w:r>
    </w:p>
    <w:p w14:paraId="250B069F" w14:textId="06F51A8B" w:rsidR="004D6B86" w:rsidRPr="00C5686B" w:rsidRDefault="00B11C46" w:rsidP="00792373">
      <w:pPr>
        <w:pStyle w:val="Heading2"/>
        <w:jc w:val="center"/>
      </w:pPr>
      <w:r>
        <w:t>Purpose</w:t>
      </w:r>
    </w:p>
    <w:p w14:paraId="3309D42F" w14:textId="005C0A9A" w:rsidR="004D6B86" w:rsidRDefault="00FE4C93">
      <w:r>
        <w:t xml:space="preserve">To </w:t>
      </w:r>
      <w:r w:rsidR="00DF2545">
        <w:t xml:space="preserve">provide a </w:t>
      </w:r>
      <w:r w:rsidR="004661B9">
        <w:t>user-friendly</w:t>
      </w:r>
      <w:r w:rsidR="00DF2545">
        <w:t xml:space="preserve"> program to simply</w:t>
      </w:r>
      <w:r w:rsidR="003E0A8D">
        <w:t xml:space="preserve"> the process of </w:t>
      </w:r>
      <w:r>
        <w:t>translat</w:t>
      </w:r>
      <w:r w:rsidR="003E0A8D">
        <w:t>ing</w:t>
      </w:r>
      <w:r>
        <w:t xml:space="preserve"> a </w:t>
      </w:r>
      <w:r w:rsidR="00F602B8">
        <w:t xml:space="preserve">word in English </w:t>
      </w:r>
      <w:r>
        <w:t>to Pig Latin</w:t>
      </w:r>
      <w:r w:rsidR="003E0A8D">
        <w:t>.</w:t>
      </w:r>
    </w:p>
    <w:p w14:paraId="1B1DE16C" w14:textId="287A3379" w:rsidR="003F7CBD" w:rsidRDefault="00792373" w:rsidP="00792373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lastRenderedPageBreak/>
        <w:t>Project Discussion, Problem Statement, Perceived Needs, and Application.</w:t>
      </w:r>
    </w:p>
    <w:p w14:paraId="645DB79C" w14:textId="2CDC931A" w:rsidR="00C5686B" w:rsidRDefault="009B3014" w:rsidP="009B3014">
      <w:r>
        <w:t xml:space="preserve">This program will translate 3 letter words into Pig Latin. </w:t>
      </w:r>
      <w:r w:rsidR="00BB0D69">
        <w:t xml:space="preserve">The program will evaluate the first </w:t>
      </w:r>
      <w:r w:rsidR="00F53B61">
        <w:t>character</w:t>
      </w:r>
      <w:r w:rsidR="00F7256B">
        <w:t xml:space="preserve"> and determine which rule will be used to manipulate the string. </w:t>
      </w:r>
      <w:r w:rsidR="00DE3D09">
        <w:t xml:space="preserve">The returned value will be </w:t>
      </w:r>
      <w:r w:rsidR="005A2D6B">
        <w:t>a manipulated strin</w:t>
      </w:r>
      <w:r w:rsidR="00F3402D">
        <w:t>g-the Pig Latin</w:t>
      </w:r>
      <w:r w:rsidR="0072535D">
        <w:t xml:space="preserve"> </w:t>
      </w:r>
      <w:r w:rsidR="00F3402D">
        <w:t>translation</w:t>
      </w:r>
      <w:r w:rsidR="0072535D">
        <w:t>-</w:t>
      </w:r>
      <w:r w:rsidR="00F3402D">
        <w:t xml:space="preserve">of the word. </w:t>
      </w:r>
      <w:r w:rsidR="004B293D">
        <w:t>The program will check for three different errors and respond with an appropriate message</w:t>
      </w:r>
      <w:r w:rsidR="00217991">
        <w:t>.</w:t>
      </w:r>
      <w:r w:rsidR="004B293D">
        <w:t xml:space="preserve"> </w:t>
      </w:r>
      <w:r w:rsidR="00744915">
        <w:t>It will check</w:t>
      </w:r>
      <w:r w:rsidR="00985C3F">
        <w:t xml:space="preserve"> for appropriate length, non-letters, and vowels. </w:t>
      </w:r>
      <w:r w:rsidR="008A4665">
        <w:t xml:space="preserve">The program must check for a vowel (including ‘y’) else the rules of Pig Latin cannot be applied. </w:t>
      </w:r>
      <w:r w:rsidR="00217991">
        <w:t xml:space="preserve"> </w:t>
      </w:r>
    </w:p>
    <w:p w14:paraId="42FD55AE" w14:textId="24351FC8" w:rsidR="00EF3297" w:rsidRDefault="00EF3297" w:rsidP="003D3278">
      <w:r>
        <w:t xml:space="preserve">This project is useful for playing words games with family, friends, etc. </w:t>
      </w:r>
      <w:r w:rsidR="00A60DC5">
        <w:t xml:space="preserve">This program is perfect for those looking to </w:t>
      </w:r>
      <w:r w:rsidR="00841C4B">
        <w:t xml:space="preserve">learn </w:t>
      </w:r>
      <w:r w:rsidR="00F24ED2">
        <w:t xml:space="preserve">simple </w:t>
      </w:r>
      <w:r w:rsidR="00BD3A98">
        <w:t xml:space="preserve">three letter </w:t>
      </w:r>
      <w:r w:rsidR="00F24ED2">
        <w:t xml:space="preserve">words in </w:t>
      </w:r>
      <w:r w:rsidR="00841C4B">
        <w:t xml:space="preserve">Pig Latin. </w:t>
      </w:r>
    </w:p>
    <w:p w14:paraId="7A59D188" w14:textId="73156E43" w:rsidR="003F7CBD" w:rsidRDefault="00792373" w:rsidP="003F7CBD">
      <w:pPr>
        <w:pStyle w:val="Heading4"/>
      </w:pPr>
      <w:r>
        <w:t>Project Goals, Deployment Strategy, Constraints, and Timeline.</w:t>
      </w:r>
    </w:p>
    <w:p w14:paraId="7A996B65" w14:textId="77777777" w:rsidR="004661B9" w:rsidRDefault="00E12EEC" w:rsidP="008C7809">
      <w:r>
        <w:t>The first goal is to receive approval</w:t>
      </w:r>
      <w:r w:rsidR="004E735E">
        <w:t xml:space="preserve"> for the project</w:t>
      </w:r>
      <w:r w:rsidR="002337B0">
        <w:t xml:space="preserve"> to be completed February </w:t>
      </w:r>
      <w:r w:rsidR="0097241F">
        <w:t>26, 2022</w:t>
      </w:r>
      <w:r w:rsidR="004E735E">
        <w:t xml:space="preserve">. </w:t>
      </w:r>
      <w:r w:rsidR="00E36721">
        <w:t>Second is to develop the blueprints or design of the program</w:t>
      </w:r>
      <w:r w:rsidR="002337B0">
        <w:t xml:space="preserve"> to be completed by March 5, 2022</w:t>
      </w:r>
      <w:r w:rsidR="00E36721">
        <w:t xml:space="preserve">. The </w:t>
      </w:r>
      <w:r w:rsidR="00362870">
        <w:t xml:space="preserve">third </w:t>
      </w:r>
      <w:r w:rsidR="00E36721">
        <w:t xml:space="preserve">step is </w:t>
      </w:r>
      <w:r w:rsidR="00CA5D14">
        <w:t>d</w:t>
      </w:r>
      <w:r w:rsidR="00E36721">
        <w:t>evelopment</w:t>
      </w:r>
      <w:r w:rsidR="00362870">
        <w:t xml:space="preserve">. The fourth step is debugging. The fifth step is maintenance and potential </w:t>
      </w:r>
      <w:r w:rsidR="00265A63">
        <w:t xml:space="preserve">upgrades or enhancements of the program. </w:t>
      </w:r>
      <w:r w:rsidR="00AB07DB">
        <w:t xml:space="preserve">The ultimate goal is to translate any three-letter word in English to Pig Latin. </w:t>
      </w:r>
      <w:r w:rsidR="00265A63">
        <w:t>A potential goal</w:t>
      </w:r>
      <w:r w:rsidR="008C43B2">
        <w:t xml:space="preserve">, </w:t>
      </w:r>
      <w:r w:rsidR="00265A63">
        <w:t>depending on time constraints</w:t>
      </w:r>
      <w:r w:rsidR="008C43B2">
        <w:t xml:space="preserve">, </w:t>
      </w:r>
      <w:r w:rsidR="00265A63">
        <w:t xml:space="preserve">would be to allow any English word as an input from the user. </w:t>
      </w:r>
    </w:p>
    <w:p w14:paraId="28A0D17B" w14:textId="660F78C8" w:rsidR="008C7809" w:rsidRDefault="008931C3" w:rsidP="008C7809">
      <w:r>
        <w:t xml:space="preserve">A user would get the program from Sharon Steinke, contact information is provided above. </w:t>
      </w:r>
    </w:p>
    <w:p w14:paraId="72AB45BA" w14:textId="5EB5320B" w:rsidR="006428E3" w:rsidRDefault="006428E3" w:rsidP="006428E3">
      <w:r>
        <w:t xml:space="preserve">As planned, the program would only handle three letter words and as long as the word had a vowel it would be considered an acceptable word. </w:t>
      </w:r>
    </w:p>
    <w:p w14:paraId="405BA402" w14:textId="02B5EDC1" w:rsidR="00816B85" w:rsidRDefault="00816B85" w:rsidP="006428E3">
      <w:r>
        <w:t>The project must and will be completed by April 27, 2022</w:t>
      </w:r>
    </w:p>
    <w:p w14:paraId="39DC2FCF" w14:textId="77777777" w:rsidR="00FE695C" w:rsidRPr="008C7809" w:rsidRDefault="00FE695C" w:rsidP="008C7809"/>
    <w:p w14:paraId="37E17AD7" w14:textId="18340138" w:rsidR="003F7CBD" w:rsidRDefault="00792373" w:rsidP="003F7CBD">
      <w:pPr>
        <w:pStyle w:val="Heading5"/>
      </w:pPr>
      <w:r>
        <w:lastRenderedPageBreak/>
        <w:t>Flow Chart.</w:t>
      </w:r>
    </w:p>
    <w:p w14:paraId="6E65AD8B" w14:textId="4B2FF7F4" w:rsidR="00EE5983" w:rsidRPr="00EE5983" w:rsidRDefault="00EE5983" w:rsidP="00EE5983">
      <w:r>
        <w:rPr>
          <w:noProof/>
        </w:rPr>
        <w:drawing>
          <wp:anchor distT="0" distB="0" distL="114300" distR="114300" simplePos="0" relativeHeight="251658240" behindDoc="0" locked="0" layoutInCell="1" allowOverlap="1" wp14:anchorId="0A481D9E" wp14:editId="11D171DE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943600" cy="445770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3D7A8" w14:textId="30F8E09E" w:rsidR="004D6B86" w:rsidRDefault="004D6B86"/>
    <w:sdt>
      <w:sdtPr>
        <w:rPr>
          <w:rFonts w:asciiTheme="minorHAnsi" w:eastAsiaTheme="minorEastAsia" w:hAnsiTheme="minorHAnsi" w:cstheme="minorBidi"/>
        </w:rPr>
        <w:id w:val="-1096949615"/>
        <w:docPartObj>
          <w:docPartGallery w:val="Bibliographies"/>
          <w:docPartUnique/>
        </w:docPartObj>
      </w:sdtPr>
      <w:sdtEndPr/>
      <w:sdtContent>
        <w:p w14:paraId="6B24F24A" w14:textId="77777777" w:rsidR="00097169" w:rsidRDefault="00097169" w:rsidP="00097169">
          <w:pPr>
            <w:pStyle w:val="SectionTitle"/>
          </w:pPr>
          <w:r>
            <w:t>References</w:t>
          </w:r>
        </w:p>
        <w:sdt>
          <w:sdtPr>
            <w:rPr>
              <w:rFonts w:asciiTheme="minorHAnsi" w:hAnsiTheme="minorHAnsi" w:cstheme="minorBidi"/>
            </w:rPr>
            <w:id w:val="-573587230"/>
            <w:bibliography/>
          </w:sdtPr>
          <w:sdtEndPr/>
          <w:sdtContent>
            <w:p w14:paraId="3DC5D11D" w14:textId="77777777" w:rsidR="00FD6BF5" w:rsidRPr="00FD6BF5" w:rsidRDefault="00FD6BF5" w:rsidP="00FD6BF5">
              <w:pPr>
                <w:pStyle w:val="NormalWeb"/>
                <w:ind w:left="567" w:hanging="567"/>
                <w:rPr>
                  <w:rFonts w:eastAsia="Times New Roman"/>
                  <w:color w:val="auto"/>
                  <w:lang w:eastAsia="en-US"/>
                </w:rPr>
              </w:pPr>
              <w:r w:rsidRPr="00FD6BF5">
                <w:rPr>
                  <w:rFonts w:eastAsia="Times New Roman"/>
                  <w:color w:val="auto"/>
                  <w:lang w:eastAsia="en-US"/>
                </w:rPr>
                <w:t xml:space="preserve">Wikimedia Foundation. (2022, January 26). </w:t>
              </w:r>
              <w:r w:rsidRPr="00FD6BF5">
                <w:rPr>
                  <w:rFonts w:eastAsia="Times New Roman"/>
                  <w:i/>
                  <w:iCs/>
                  <w:color w:val="auto"/>
                  <w:lang w:eastAsia="en-US"/>
                </w:rPr>
                <w:t>Pig Latin</w:t>
              </w:r>
              <w:r w:rsidRPr="00FD6BF5">
                <w:rPr>
                  <w:rFonts w:eastAsia="Times New Roman"/>
                  <w:color w:val="auto"/>
                  <w:lang w:eastAsia="en-US"/>
                </w:rPr>
                <w:t xml:space="preserve">. Wikipedia. Retrieved February 21, 2022, from https://en.wikipedia.org/wiki/Pig_Latin </w:t>
              </w:r>
            </w:p>
            <w:p w14:paraId="20E20C12" w14:textId="68F41BB3" w:rsidR="00097169" w:rsidRDefault="00BD3A98" w:rsidP="00FD6BF5">
              <w:pPr>
                <w:pStyle w:val="Bibliography"/>
              </w:pPr>
            </w:p>
          </w:sdtContent>
        </w:sdt>
      </w:sdtContent>
    </w:sdt>
    <w:p w14:paraId="1AF5E17D" w14:textId="77777777" w:rsidR="004D6B86" w:rsidRDefault="00345333">
      <w:pPr>
        <w:pStyle w:val="SectionTitle"/>
      </w:pPr>
      <w:r>
        <w:lastRenderedPageBreak/>
        <w:t>Footnotes</w:t>
      </w:r>
    </w:p>
    <w:sdt>
      <w:sdtPr>
        <w:alias w:val="Enter footnotes:"/>
        <w:tag w:val="Enter footnotes:"/>
        <w:id w:val="1383603944"/>
        <w:placeholder>
          <w:docPart w:val="5A83F4C401E24621A137BF404B896005"/>
        </w:placeholder>
        <w:temporary/>
        <w:showingPlcHdr/>
        <w15:appearance w15:val="hidden"/>
      </w:sdtPr>
      <w:sdtEndPr/>
      <w:sdtContent>
        <w:p w14:paraId="65D82ECE" w14:textId="77777777" w:rsidR="0061747E" w:rsidRPr="0061747E" w:rsidRDefault="0061747E" w:rsidP="0061747E">
          <w:r>
            <w:rPr>
              <w:rStyle w:val="FootnoteReference"/>
            </w:rPr>
            <w:t>1</w:t>
          </w:r>
          <w:r>
            <w:t xml:space="preserve">Add footnotes, if any, on their own page following references. The body of a footnote, such as this example, uses the Normal text style. </w:t>
          </w:r>
          <w:r>
            <w:rPr>
              <w:rStyle w:val="Emphasis"/>
            </w:rPr>
            <w:t>(Note: If you delete this sample footnote, don’t forget to delete its in-text reference as well. That’s at the end of the sample Heading 2 paragraph on the first page of body content in this template.)</w:t>
          </w:r>
        </w:p>
      </w:sdtContent>
    </w:sdt>
    <w:p w14:paraId="31889018" w14:textId="77777777" w:rsidR="004D6B86" w:rsidRDefault="00345333">
      <w:pPr>
        <w:pStyle w:val="SectionTitle"/>
      </w:pPr>
      <w:r>
        <w:lastRenderedPageBreak/>
        <w:t>Tables</w:t>
      </w:r>
    </w:p>
    <w:p w14:paraId="5F0CBAD7" w14:textId="77777777" w:rsidR="004D6B86" w:rsidRDefault="00345333">
      <w:pPr>
        <w:pStyle w:val="NoSpacing"/>
      </w:pPr>
      <w:r>
        <w:t>Table 1</w:t>
      </w:r>
    </w:p>
    <w:sdt>
      <w:sdtPr>
        <w:alias w:val="Enter table title:"/>
        <w:tag w:val="Enter table title:"/>
        <w:id w:val="189722865"/>
        <w:placeholder>
          <w:docPart w:val="78BF364689E343C9B2527433A7882DCF"/>
        </w:placeholder>
        <w:temporary/>
        <w:showingPlcHdr/>
        <w15:appearance w15:val="hidden"/>
      </w:sdtPr>
      <w:sdtEndPr/>
      <w:sdtContent>
        <w:p w14:paraId="0668A6F2" w14:textId="77777777" w:rsidR="004D6B86" w:rsidRPr="0061747E" w:rsidRDefault="0061747E">
          <w:pPr>
            <w:pStyle w:val="NoSpacing"/>
          </w:pPr>
          <w:r>
            <w:rPr>
              <w:rStyle w:val="Emphasis"/>
            </w:rPr>
            <w:t>Table Title</w:t>
          </w:r>
        </w:p>
      </w:sdtContent>
    </w:sdt>
    <w:tbl>
      <w:tblPr>
        <w:tblStyle w:val="APAReport"/>
        <w:tblW w:w="5000" w:type="pct"/>
        <w:tblLook w:val="04A0" w:firstRow="1" w:lastRow="0" w:firstColumn="1" w:lastColumn="0" w:noHBand="0" w:noVBand="1"/>
        <w:tblDescription w:val="Content table"/>
      </w:tblPr>
      <w:tblGrid>
        <w:gridCol w:w="1874"/>
        <w:gridCol w:w="1872"/>
        <w:gridCol w:w="1872"/>
        <w:gridCol w:w="1872"/>
        <w:gridCol w:w="1870"/>
      </w:tblGrid>
      <w:tr w:rsidR="004D6B86" w:rsidRPr="003F7CBD" w14:paraId="14840143" w14:textId="77777777" w:rsidTr="003F7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Enter column heading:"/>
            <w:tag w:val="Enter column heading:"/>
            <w:id w:val="1432168878"/>
            <w:placeholder>
              <w:docPart w:val="2B52D4A236F74BCD9AEC10F78DCB28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77D94769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  <w:sdt>
          <w:sdtPr>
            <w:alias w:val="Enter column heading:"/>
            <w:tag w:val="Enter column heading:"/>
            <w:id w:val="-1276717647"/>
            <w:placeholder>
              <w:docPart w:val="0E2A71757B864633AC344C872BEFE3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65957B82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  <w:sdt>
          <w:sdtPr>
            <w:alias w:val="Enter column heading:"/>
            <w:tag w:val="Enter column heading:"/>
            <w:id w:val="1625803293"/>
            <w:placeholder>
              <w:docPart w:val="D807338FC92B4723A8C1A7F54E4CEF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32B00783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  <w:sdt>
          <w:sdtPr>
            <w:alias w:val="Enter column heading:"/>
            <w:tag w:val="Enter column heading:"/>
            <w:id w:val="-785037230"/>
            <w:placeholder>
              <w:docPart w:val="14685A286081435D92F810C84A16755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261D0BE7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  <w:sdt>
          <w:sdtPr>
            <w:alias w:val="Enter column heading:"/>
            <w:tag w:val="Enter column heading:"/>
            <w:id w:val="1625421796"/>
            <w:placeholder>
              <w:docPart w:val="0ED560DD92FD4903900064042B7E0ED4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435E5231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</w:tr>
      <w:tr w:rsidR="004D6B86" w:rsidRPr="003F7CBD" w14:paraId="647426D8" w14:textId="77777777" w:rsidTr="003F7CBD">
        <w:sdt>
          <w:sdtPr>
            <w:alias w:val="Enter row heading:"/>
            <w:tag w:val="Enter row heading:"/>
            <w:id w:val="-776103256"/>
            <w:placeholder>
              <w:docPart w:val="F46154437F0244F09437D14F7AF78A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27312A8D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-807554352"/>
            <w:placeholder>
              <w:docPart w:val="D1DD565B701E4C74B27DEA1B87CAA75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243A3A71" w14:textId="77777777" w:rsidR="004D6B86" w:rsidRPr="003F7CBD" w:rsidRDefault="000217F5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280231353"/>
            <w:placeholder>
              <w:docPart w:val="E9C8B836751F4785BD37360C61F508C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68E0C502" w14:textId="77777777" w:rsidR="004D6B86" w:rsidRPr="003F7CBD" w:rsidRDefault="000217F5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1112399134"/>
            <w:placeholder>
              <w:docPart w:val="09BAB905CEE3462C9C853A1A7F0A3EA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11F2D444" w14:textId="77777777" w:rsidR="004D6B86" w:rsidRPr="003F7CBD" w:rsidRDefault="000217F5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657579400"/>
            <w:placeholder>
              <w:docPart w:val="2EEC28ACE0E4414EBB9D6B66910FB6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2BC5F5D1" w14:textId="77777777" w:rsidR="004D6B86" w:rsidRPr="003F7CBD" w:rsidRDefault="000217F5" w:rsidP="003F7CBD">
                <w:r w:rsidRPr="003F7CBD">
                  <w:t>123</w:t>
                </w:r>
              </w:p>
            </w:tc>
          </w:sdtContent>
        </w:sdt>
      </w:tr>
      <w:tr w:rsidR="004D6B86" w:rsidRPr="003F7CBD" w14:paraId="55F75B2F" w14:textId="77777777" w:rsidTr="003F7CBD">
        <w:sdt>
          <w:sdtPr>
            <w:alias w:val="Enter row heading:"/>
            <w:tag w:val="Enter row heading:"/>
            <w:id w:val="1647709309"/>
            <w:placeholder>
              <w:docPart w:val="98978598E75B43EAA9C79B5AA8BB3CD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57031717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318473272"/>
            <w:placeholder>
              <w:docPart w:val="9AE1DDCC2455446695FAD735DB109F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2C99B967" w14:textId="77777777" w:rsidR="004D6B86" w:rsidRPr="003F7CBD" w:rsidRDefault="000217F5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692734143"/>
            <w:placeholder>
              <w:docPart w:val="18C11C33EC26441C90C747EA7F2E987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206A7B69" w14:textId="77777777" w:rsidR="004D6B86" w:rsidRPr="003F7CBD" w:rsidRDefault="000217F5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-741952228"/>
            <w:placeholder>
              <w:docPart w:val="FE67E66D9FF44B2B8D0B9B853E3E90B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300D4090" w14:textId="77777777" w:rsidR="004D6B86" w:rsidRPr="003F7CBD" w:rsidRDefault="000217F5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-1942911871"/>
            <w:placeholder>
              <w:docPart w:val="72EFE03691FE4FFFAF85A4B0D6326816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0772B0DA" w14:textId="77777777" w:rsidR="004D6B86" w:rsidRPr="003F7CBD" w:rsidRDefault="000217F5" w:rsidP="003F7CBD">
                <w:r w:rsidRPr="003F7CBD">
                  <w:t>456</w:t>
                </w:r>
              </w:p>
            </w:tc>
          </w:sdtContent>
        </w:sdt>
      </w:tr>
      <w:tr w:rsidR="004D6B86" w:rsidRPr="003F7CBD" w14:paraId="3ACAD0EA" w14:textId="77777777" w:rsidTr="003F7CBD">
        <w:sdt>
          <w:sdtPr>
            <w:alias w:val="Enter row heading:"/>
            <w:tag w:val="Enter row heading:"/>
            <w:id w:val="-140496545"/>
            <w:placeholder>
              <w:docPart w:val="03B2A1D3640C4FB0AC1262B3E7C0E08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0D71F890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-1788885857"/>
            <w:placeholder>
              <w:docPart w:val="35585B939F42409EB17EC5C2CF3083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685961A9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43103909"/>
            <w:placeholder>
              <w:docPart w:val="4BF22A7041014A86814EF929427D14A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480476D2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1629900970"/>
            <w:placeholder>
              <w:docPart w:val="BBB65BD7C599402DA700B27936A3C3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6E4F3BBD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1352995704"/>
            <w:placeholder>
              <w:docPart w:val="3CB743739B5E4BBFBB8BE4A37C590D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70B3BF9D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</w:tr>
      <w:tr w:rsidR="004D6B86" w:rsidRPr="003F7CBD" w14:paraId="5CA71DE7" w14:textId="77777777" w:rsidTr="003F7CBD">
        <w:sdt>
          <w:sdtPr>
            <w:alias w:val="Enter row heading:"/>
            <w:tag w:val="Enter row heading:"/>
            <w:id w:val="-507442647"/>
            <w:placeholder>
              <w:docPart w:val="24FE276D469A441DAC3167466DF83F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11BD639F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-2032324542"/>
            <w:placeholder>
              <w:docPart w:val="830981AAE80E4599AEC53FCB1CFAA3C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29A39099" w14:textId="77777777" w:rsidR="004D6B86" w:rsidRPr="003F7CBD" w:rsidRDefault="001664A2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79960624"/>
            <w:placeholder>
              <w:docPart w:val="1AD3162A3BDD4B808A97D4AF7749DD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02EEFC27" w14:textId="77777777" w:rsidR="004D6B86" w:rsidRPr="003F7CBD" w:rsidRDefault="001664A2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1841045655"/>
            <w:placeholder>
              <w:docPart w:val="26DFF56A35494D5E968CBE01640714C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254C0AFC" w14:textId="77777777" w:rsidR="004D6B86" w:rsidRPr="003F7CBD" w:rsidRDefault="001664A2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-1718190026"/>
            <w:placeholder>
              <w:docPart w:val="D16AD4F5CE754FC985D954199F6F6BF6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714E1C78" w14:textId="77777777" w:rsidR="004D6B86" w:rsidRPr="003F7CBD" w:rsidRDefault="001664A2" w:rsidP="003F7CBD">
                <w:r w:rsidRPr="003F7CBD">
                  <w:t>123</w:t>
                </w:r>
              </w:p>
            </w:tc>
          </w:sdtContent>
        </w:sdt>
      </w:tr>
      <w:tr w:rsidR="004D6B86" w:rsidRPr="003F7CBD" w14:paraId="172AD9B0" w14:textId="77777777" w:rsidTr="003F7CBD">
        <w:sdt>
          <w:sdtPr>
            <w:alias w:val="Enter row heading:"/>
            <w:tag w:val="Enter row heading:"/>
            <w:id w:val="-1752881268"/>
            <w:placeholder>
              <w:docPart w:val="989F68639CFF47C9BD90C014B003100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12331FEE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-784184485"/>
            <w:placeholder>
              <w:docPart w:val="6DA60EA2642E4CFA8B853033C39EF2F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4E5CAE59" w14:textId="77777777" w:rsidR="004D6B86" w:rsidRPr="003F7CBD" w:rsidRDefault="001664A2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555897741"/>
            <w:placeholder>
              <w:docPart w:val="5C58646D9C7F46CB8AB267A5A14B0CF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549971B6" w14:textId="77777777" w:rsidR="004D6B86" w:rsidRPr="003F7CBD" w:rsidRDefault="001664A2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1565367243"/>
            <w:placeholder>
              <w:docPart w:val="4BDDB59084764E09AA628A576B63C55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1DAC23BE" w14:textId="77777777" w:rsidR="004D6B86" w:rsidRPr="003F7CBD" w:rsidRDefault="001664A2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482120616"/>
            <w:placeholder>
              <w:docPart w:val="1742C4007718499182146FCB34B93A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6FE3F495" w14:textId="77777777" w:rsidR="004D6B86" w:rsidRPr="003F7CBD" w:rsidRDefault="001664A2" w:rsidP="003F7CBD">
                <w:r w:rsidRPr="003F7CBD">
                  <w:t>456</w:t>
                </w:r>
              </w:p>
            </w:tc>
          </w:sdtContent>
        </w:sdt>
      </w:tr>
      <w:tr w:rsidR="004D6B86" w:rsidRPr="003F7CBD" w14:paraId="090B57A3" w14:textId="77777777" w:rsidTr="003F7CBD">
        <w:sdt>
          <w:sdtPr>
            <w:alias w:val="Enter row heading:"/>
            <w:tag w:val="Enter row heading:"/>
            <w:id w:val="1541240633"/>
            <w:placeholder>
              <w:docPart w:val="0A1BA627A86B4EA89F46F497EE28F2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61EDFB98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866266036"/>
            <w:placeholder>
              <w:docPart w:val="CF020C4D2FEE462A958F97FC31826A5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01D9DB14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858242133"/>
            <w:placeholder>
              <w:docPart w:val="FE1BBCE51DB64CA6BAEE42DE65A1468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1DB62E1D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1397173803"/>
            <w:placeholder>
              <w:docPart w:val="830C1CED556842CFA798F21E1C59E81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7113C994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-1628540116"/>
            <w:placeholder>
              <w:docPart w:val="EA2D2C6494074FFA9D315D0A628E9E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1F2928B5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</w:tr>
    </w:tbl>
    <w:p w14:paraId="132DBE51" w14:textId="77777777" w:rsidR="004D6B86" w:rsidRDefault="00345333">
      <w:pPr>
        <w:pStyle w:val="TableFigure"/>
      </w:pPr>
      <w:r>
        <w:rPr>
          <w:rStyle w:val="Emphasis"/>
        </w:rPr>
        <w:t>Note</w:t>
      </w:r>
      <w:r w:rsidR="001664A2">
        <w:t xml:space="preserve">: </w:t>
      </w:r>
      <w:sdt>
        <w:sdtPr>
          <w:alias w:val="Enter notes:"/>
          <w:tag w:val="Enter notes:"/>
          <w:id w:val="-2013831125"/>
          <w:placeholder>
            <w:docPart w:val="BA5817DDB9F74A6E8CB66ADAC0787C2A"/>
          </w:placeholder>
          <w:temporary/>
          <w:showingPlcHdr/>
          <w15:appearance w15:val="hidden"/>
        </w:sdtPr>
        <w:sdtEndPr/>
        <w:sdtContent>
          <w:r w:rsidR="001664A2">
            <w:t>Place all tables for your paper in a tables section, following references (and, if applicable, footnotes). Start a new page for each table, include a table number and table title for each, as shown on this page. All explanatory text appears in a table note that follows the table, such as this one. Use the Table/Figure style, available on the Home tab, in the Styles gallery, to get the spacing between table and note. Tables in APA format can use single or 1.5-line spacing. Include a heading for every row and column, even if the content seems obvious. A table style has been setup for this template that fits APA guidelines. To insert a table, on the Insert tab, click Table.</w:t>
          </w:r>
        </w:sdtContent>
      </w:sdt>
    </w:p>
    <w:p w14:paraId="5CEAE272" w14:textId="77777777" w:rsidR="004D6B86" w:rsidRDefault="00345333">
      <w:pPr>
        <w:pStyle w:val="SectionTitle"/>
      </w:pPr>
      <w:r>
        <w:lastRenderedPageBreak/>
        <w:t>Figures</w:t>
      </w:r>
    </w:p>
    <w:p w14:paraId="39FE1205" w14:textId="77777777" w:rsidR="004D6B86" w:rsidRDefault="00345333">
      <w:pPr>
        <w:pStyle w:val="NoSpacing"/>
      </w:pPr>
      <w:r>
        <w:rPr>
          <w:noProof/>
          <w:lang w:eastAsia="en-US"/>
        </w:rPr>
        <w:drawing>
          <wp:inline distT="0" distB="0" distL="0" distR="0" wp14:anchorId="1DD1D999" wp14:editId="16957204">
            <wp:extent cx="5943600" cy="3204789"/>
            <wp:effectExtent l="0" t="0" r="0" b="0"/>
            <wp:docPr id="1" name="Picture 1" descr="Marble building columns, from a perspective on the ground looking up to the building ceil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\AppData\Local\Microsoft\Windows\Temporary Internet Files\Content.Word\Word_history_paper_625x337p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2527" w14:textId="77777777" w:rsidR="004D6B86" w:rsidRDefault="00345333">
      <w:pPr>
        <w:pStyle w:val="TableFigure"/>
      </w:pPr>
      <w:r>
        <w:rPr>
          <w:rStyle w:val="Emphasis"/>
        </w:rPr>
        <w:t>Figure 1</w:t>
      </w:r>
      <w:r w:rsidR="001664A2">
        <w:t xml:space="preserve">. </w:t>
      </w:r>
      <w:sdt>
        <w:sdtPr>
          <w:alias w:val="Enter figure details:"/>
          <w:tag w:val="Enter figure details:"/>
          <w:id w:val="-879932865"/>
          <w:placeholder>
            <w:docPart w:val="831350F517D846EBB5BC98A9863AFE2B"/>
          </w:placeholder>
          <w:temporary/>
          <w:showingPlcHdr/>
          <w15:appearance w15:val="hidden"/>
        </w:sdtPr>
        <w:sdtEndPr/>
        <w:sdtContent>
          <w:r w:rsidR="001664A2">
            <w:t>Include all figures in their own section, following references (and footnotes and tables, if applicable). Include a numbered caption for each figure. Use the Table/Figure style for easy spacing between figure and caption.</w:t>
          </w:r>
        </w:sdtContent>
      </w:sdt>
    </w:p>
    <w:p w14:paraId="7DCC331D" w14:textId="77777777" w:rsidR="004D6B86" w:rsidRDefault="00345333">
      <w:pPr>
        <w:pStyle w:val="TableFigure"/>
      </w:pPr>
      <w:r>
        <w:t xml:space="preserve">For more information about all elements of APA formatting, please consult the </w:t>
      </w:r>
      <w:r>
        <w:rPr>
          <w:rStyle w:val="Emphasis"/>
        </w:rPr>
        <w:t>APA Style Manual, 6th Edition</w:t>
      </w:r>
      <w:r>
        <w:t>.</w:t>
      </w:r>
    </w:p>
    <w:sectPr w:rsidR="004D6B86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14371" w14:textId="77777777" w:rsidR="005C7B2C" w:rsidRDefault="005C7B2C">
      <w:pPr>
        <w:spacing w:line="240" w:lineRule="auto"/>
      </w:pPr>
      <w:r>
        <w:separator/>
      </w:r>
    </w:p>
    <w:p w14:paraId="016530FA" w14:textId="77777777" w:rsidR="005C7B2C" w:rsidRDefault="005C7B2C"/>
  </w:endnote>
  <w:endnote w:type="continuationSeparator" w:id="0">
    <w:p w14:paraId="0C9B19D6" w14:textId="77777777" w:rsidR="005C7B2C" w:rsidRDefault="005C7B2C">
      <w:pPr>
        <w:spacing w:line="240" w:lineRule="auto"/>
      </w:pPr>
      <w:r>
        <w:continuationSeparator/>
      </w:r>
    </w:p>
    <w:p w14:paraId="353ADEAD" w14:textId="77777777" w:rsidR="005C7B2C" w:rsidRDefault="005C7B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CEFF0" w14:textId="77777777" w:rsidR="005C7B2C" w:rsidRDefault="005C7B2C">
      <w:pPr>
        <w:spacing w:line="240" w:lineRule="auto"/>
      </w:pPr>
      <w:r>
        <w:separator/>
      </w:r>
    </w:p>
    <w:p w14:paraId="7BED878D" w14:textId="77777777" w:rsidR="005C7B2C" w:rsidRDefault="005C7B2C"/>
  </w:footnote>
  <w:footnote w:type="continuationSeparator" w:id="0">
    <w:p w14:paraId="69375311" w14:textId="77777777" w:rsidR="005C7B2C" w:rsidRDefault="005C7B2C">
      <w:pPr>
        <w:spacing w:line="240" w:lineRule="auto"/>
      </w:pPr>
      <w:r>
        <w:continuationSeparator/>
      </w:r>
    </w:p>
    <w:p w14:paraId="0A7A9A6E" w14:textId="77777777" w:rsidR="005C7B2C" w:rsidRDefault="005C7B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07AE283B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2C26D6BB" w14:textId="2B895F6B" w:rsidR="004D6B86" w:rsidRPr="00170521" w:rsidRDefault="00BD3A98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 w16sdtdh:storeItemChecksum="BZxJ2w=="/>
              <w15:appearance w15:val="hidden"/>
            </w:sdtPr>
            <w:sdtEndPr/>
            <w:sdtContent>
              <w:r w:rsidR="00D91925">
                <w:t xml:space="preserve"> Proposal</w:t>
              </w:r>
            </w:sdtContent>
          </w:sdt>
        </w:p>
      </w:tc>
      <w:tc>
        <w:tcPr>
          <w:tcW w:w="1080" w:type="dxa"/>
        </w:tcPr>
        <w:p w14:paraId="69088A4A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3F4A0FC3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CA6286D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483D0B68" w14:textId="34096427" w:rsidR="004D6B86" w:rsidRPr="009F0414" w:rsidRDefault="005440DC" w:rsidP="00504F88">
          <w:pPr>
            <w:pStyle w:val="Header"/>
          </w:pPr>
          <w:r>
            <w:t>English to Pig Latin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 w16sdtdh:storeItemChecksum="BZxJ2w=="/>
              <w15:appearance w15:val="hidden"/>
            </w:sdtPr>
            <w:sdtEndPr/>
            <w:sdtContent>
              <w:r w:rsidR="00D91925">
                <w:t xml:space="preserve"> Proposal</w:t>
              </w:r>
            </w:sdtContent>
          </w:sdt>
        </w:p>
      </w:tc>
      <w:tc>
        <w:tcPr>
          <w:tcW w:w="1080" w:type="dxa"/>
        </w:tcPr>
        <w:p w14:paraId="68EB79A2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D6998A3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23E768C"/>
    <w:multiLevelType w:val="hybridMultilevel"/>
    <w:tmpl w:val="32987FD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3412AD5"/>
    <w:multiLevelType w:val="hybridMultilevel"/>
    <w:tmpl w:val="02A6ED98"/>
    <w:lvl w:ilvl="0" w:tplc="BEC2C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4C6685"/>
    <w:multiLevelType w:val="hybridMultilevel"/>
    <w:tmpl w:val="A5261A9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57B3FC2"/>
    <w:multiLevelType w:val="hybridMultilevel"/>
    <w:tmpl w:val="735E41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B350114"/>
    <w:multiLevelType w:val="hybridMultilevel"/>
    <w:tmpl w:val="FAD8D87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A8"/>
    <w:rsid w:val="00006BBA"/>
    <w:rsid w:val="0001010E"/>
    <w:rsid w:val="000217F5"/>
    <w:rsid w:val="00093900"/>
    <w:rsid w:val="00093CE7"/>
    <w:rsid w:val="000966A9"/>
    <w:rsid w:val="00097169"/>
    <w:rsid w:val="00114BFA"/>
    <w:rsid w:val="00133BC9"/>
    <w:rsid w:val="001602E3"/>
    <w:rsid w:val="00160C0C"/>
    <w:rsid w:val="001664A2"/>
    <w:rsid w:val="00170521"/>
    <w:rsid w:val="001B4848"/>
    <w:rsid w:val="001F1B7A"/>
    <w:rsid w:val="001F447A"/>
    <w:rsid w:val="001F7399"/>
    <w:rsid w:val="00212319"/>
    <w:rsid w:val="00217991"/>
    <w:rsid w:val="00225488"/>
    <w:rsid w:val="00225BE3"/>
    <w:rsid w:val="002337B0"/>
    <w:rsid w:val="00250F88"/>
    <w:rsid w:val="00265A63"/>
    <w:rsid w:val="00274E0A"/>
    <w:rsid w:val="002B6153"/>
    <w:rsid w:val="002C627C"/>
    <w:rsid w:val="00307586"/>
    <w:rsid w:val="00336906"/>
    <w:rsid w:val="00345333"/>
    <w:rsid w:val="00362870"/>
    <w:rsid w:val="003A06C6"/>
    <w:rsid w:val="003D2A09"/>
    <w:rsid w:val="003D3278"/>
    <w:rsid w:val="003E0A8D"/>
    <w:rsid w:val="003E36B1"/>
    <w:rsid w:val="003E4162"/>
    <w:rsid w:val="003F7CBD"/>
    <w:rsid w:val="004661B9"/>
    <w:rsid w:val="00481CF8"/>
    <w:rsid w:val="00492C2D"/>
    <w:rsid w:val="004A3D87"/>
    <w:rsid w:val="004B18A9"/>
    <w:rsid w:val="004B293D"/>
    <w:rsid w:val="004D4F8C"/>
    <w:rsid w:val="004D6B86"/>
    <w:rsid w:val="004E735E"/>
    <w:rsid w:val="00504F88"/>
    <w:rsid w:val="005440DC"/>
    <w:rsid w:val="0055242C"/>
    <w:rsid w:val="00595412"/>
    <w:rsid w:val="005A2D6B"/>
    <w:rsid w:val="005C7B2C"/>
    <w:rsid w:val="00613288"/>
    <w:rsid w:val="0061747E"/>
    <w:rsid w:val="00641876"/>
    <w:rsid w:val="006428E3"/>
    <w:rsid w:val="00645290"/>
    <w:rsid w:val="00654567"/>
    <w:rsid w:val="00684C26"/>
    <w:rsid w:val="006B015B"/>
    <w:rsid w:val="006C162F"/>
    <w:rsid w:val="006D7EE9"/>
    <w:rsid w:val="006F0B77"/>
    <w:rsid w:val="007109B1"/>
    <w:rsid w:val="007244DE"/>
    <w:rsid w:val="0072535D"/>
    <w:rsid w:val="00725FA5"/>
    <w:rsid w:val="00744915"/>
    <w:rsid w:val="00792373"/>
    <w:rsid w:val="007A368B"/>
    <w:rsid w:val="0081390C"/>
    <w:rsid w:val="00816831"/>
    <w:rsid w:val="00816B85"/>
    <w:rsid w:val="0083481B"/>
    <w:rsid w:val="00837D67"/>
    <w:rsid w:val="008409BA"/>
    <w:rsid w:val="00841C4B"/>
    <w:rsid w:val="008747E8"/>
    <w:rsid w:val="00881821"/>
    <w:rsid w:val="008931C3"/>
    <w:rsid w:val="008A2A83"/>
    <w:rsid w:val="008A4665"/>
    <w:rsid w:val="008A4EE3"/>
    <w:rsid w:val="008A78F1"/>
    <w:rsid w:val="008C43B2"/>
    <w:rsid w:val="008C7809"/>
    <w:rsid w:val="00910F0E"/>
    <w:rsid w:val="00961AE5"/>
    <w:rsid w:val="0097241F"/>
    <w:rsid w:val="00985C3F"/>
    <w:rsid w:val="009A2C38"/>
    <w:rsid w:val="009B3014"/>
    <w:rsid w:val="009F0414"/>
    <w:rsid w:val="00A12B21"/>
    <w:rsid w:val="00A4757D"/>
    <w:rsid w:val="00A60DC5"/>
    <w:rsid w:val="00A63383"/>
    <w:rsid w:val="00A77F6B"/>
    <w:rsid w:val="00A81BB2"/>
    <w:rsid w:val="00A85DFC"/>
    <w:rsid w:val="00AA5C05"/>
    <w:rsid w:val="00AB07DB"/>
    <w:rsid w:val="00B03BA4"/>
    <w:rsid w:val="00B11C46"/>
    <w:rsid w:val="00B53EA8"/>
    <w:rsid w:val="00B96BE0"/>
    <w:rsid w:val="00BB0D69"/>
    <w:rsid w:val="00BC6C2E"/>
    <w:rsid w:val="00BD3A98"/>
    <w:rsid w:val="00C3438C"/>
    <w:rsid w:val="00C5686B"/>
    <w:rsid w:val="00C74024"/>
    <w:rsid w:val="00C83B15"/>
    <w:rsid w:val="00C925C8"/>
    <w:rsid w:val="00CA5D14"/>
    <w:rsid w:val="00CB7F84"/>
    <w:rsid w:val="00CF1B55"/>
    <w:rsid w:val="00D4719D"/>
    <w:rsid w:val="00D91925"/>
    <w:rsid w:val="00D96B33"/>
    <w:rsid w:val="00DB2E59"/>
    <w:rsid w:val="00DB358F"/>
    <w:rsid w:val="00DC44F1"/>
    <w:rsid w:val="00DE3D09"/>
    <w:rsid w:val="00DF2545"/>
    <w:rsid w:val="00DF6D26"/>
    <w:rsid w:val="00DF78A6"/>
    <w:rsid w:val="00E12EEC"/>
    <w:rsid w:val="00E34F9E"/>
    <w:rsid w:val="00E36721"/>
    <w:rsid w:val="00E7305D"/>
    <w:rsid w:val="00EA0534"/>
    <w:rsid w:val="00EA780C"/>
    <w:rsid w:val="00EB69D3"/>
    <w:rsid w:val="00EE5983"/>
    <w:rsid w:val="00EF3297"/>
    <w:rsid w:val="00F24ED2"/>
    <w:rsid w:val="00F31D66"/>
    <w:rsid w:val="00F3402D"/>
    <w:rsid w:val="00F34861"/>
    <w:rsid w:val="00F363EC"/>
    <w:rsid w:val="00F413AC"/>
    <w:rsid w:val="00F53B61"/>
    <w:rsid w:val="00F602B8"/>
    <w:rsid w:val="00F63009"/>
    <w:rsid w:val="00F7256B"/>
    <w:rsid w:val="00FB42B0"/>
    <w:rsid w:val="00FD6BF5"/>
    <w:rsid w:val="00FE4C93"/>
    <w:rsid w:val="00FE695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7DC65E"/>
  <w15:chartTrackingRefBased/>
  <w15:docId w15:val="{2BC0EE14-F1D2-40F2-A058-5A574FFA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1328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yperlink" Target="mailto:10718177@uvu.edu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cko\AppData\Roaming\Microsoft\Templates\AP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83F4C401E24621A137BF404B896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825B0-A5AB-4382-9AA3-14EFD10E844B}"/>
      </w:docPartPr>
      <w:docPartBody>
        <w:p w:rsidR="00B71E41" w:rsidRDefault="007D1D4A">
          <w:pPr>
            <w:pStyle w:val="5A83F4C401E24621A137BF404B896005"/>
          </w:pPr>
          <w:r>
            <w:rPr>
              <w:rStyle w:val="FootnoteReference"/>
            </w:rPr>
            <w:t>1</w:t>
          </w:r>
          <w:r>
            <w:t xml:space="preserve">Add footnotes, if any, on their own page following references. The body of a footnote, such as this example, uses the Normal text style. </w:t>
          </w:r>
          <w:r>
            <w:rPr>
              <w:rStyle w:val="Emphasis"/>
            </w:rPr>
            <w:t>(Note: If you delete this sample footnote, don’t forget to delete its in-text reference as well. That’s at the end of the sample Heading 2 paragraph on the first page of body content in this template.)</w:t>
          </w:r>
        </w:p>
      </w:docPartBody>
    </w:docPart>
    <w:docPart>
      <w:docPartPr>
        <w:name w:val="78BF364689E343C9B2527433A7882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CF881-ABEC-4DBC-933F-8402EBA4E52B}"/>
      </w:docPartPr>
      <w:docPartBody>
        <w:p w:rsidR="00B71E41" w:rsidRDefault="007D1D4A">
          <w:pPr>
            <w:pStyle w:val="78BF364689E343C9B2527433A7882DCF"/>
          </w:pPr>
          <w:r>
            <w:rPr>
              <w:rStyle w:val="Emphasis"/>
            </w:rPr>
            <w:t>Table Title</w:t>
          </w:r>
        </w:p>
      </w:docPartBody>
    </w:docPart>
    <w:docPart>
      <w:docPartPr>
        <w:name w:val="2B52D4A236F74BCD9AEC10F78DCB2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61BC0-7426-47CF-9783-9B61B3D640CA}"/>
      </w:docPartPr>
      <w:docPartBody>
        <w:p w:rsidR="00B71E41" w:rsidRDefault="007D1D4A">
          <w:pPr>
            <w:pStyle w:val="2B52D4A236F74BCD9AEC10F78DCB2869"/>
          </w:pPr>
          <w:r w:rsidRPr="003F7CBD">
            <w:t>Column Head</w:t>
          </w:r>
        </w:p>
      </w:docPartBody>
    </w:docPart>
    <w:docPart>
      <w:docPartPr>
        <w:name w:val="0E2A71757B864633AC344C872BEFE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6A07F-D81A-429F-A469-DF7B937D351A}"/>
      </w:docPartPr>
      <w:docPartBody>
        <w:p w:rsidR="00B71E41" w:rsidRDefault="007D1D4A">
          <w:pPr>
            <w:pStyle w:val="0E2A71757B864633AC344C872BEFE320"/>
          </w:pPr>
          <w:r w:rsidRPr="003F7CBD">
            <w:t>Column Head</w:t>
          </w:r>
        </w:p>
      </w:docPartBody>
    </w:docPart>
    <w:docPart>
      <w:docPartPr>
        <w:name w:val="D807338FC92B4723A8C1A7F54E4C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BCF3A-3FFF-4043-B58E-04B36C9332CD}"/>
      </w:docPartPr>
      <w:docPartBody>
        <w:p w:rsidR="00B71E41" w:rsidRDefault="007D1D4A">
          <w:pPr>
            <w:pStyle w:val="D807338FC92B4723A8C1A7F54E4CEF88"/>
          </w:pPr>
          <w:r w:rsidRPr="003F7CBD">
            <w:t>Column Head</w:t>
          </w:r>
        </w:p>
      </w:docPartBody>
    </w:docPart>
    <w:docPart>
      <w:docPartPr>
        <w:name w:val="14685A286081435D92F810C84A167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7332B-9993-4776-A58C-1D93BF84CE47}"/>
      </w:docPartPr>
      <w:docPartBody>
        <w:p w:rsidR="00B71E41" w:rsidRDefault="007D1D4A">
          <w:pPr>
            <w:pStyle w:val="14685A286081435D92F810C84A16755F"/>
          </w:pPr>
          <w:r w:rsidRPr="003F7CBD">
            <w:t>Column Head</w:t>
          </w:r>
        </w:p>
      </w:docPartBody>
    </w:docPart>
    <w:docPart>
      <w:docPartPr>
        <w:name w:val="0ED560DD92FD4903900064042B7E0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79AC3-A8C4-4D56-ACD5-0A3A4B8887F2}"/>
      </w:docPartPr>
      <w:docPartBody>
        <w:p w:rsidR="00B71E41" w:rsidRDefault="007D1D4A">
          <w:pPr>
            <w:pStyle w:val="0ED560DD92FD4903900064042B7E0ED4"/>
          </w:pPr>
          <w:r w:rsidRPr="003F7CBD">
            <w:t>Column Head</w:t>
          </w:r>
        </w:p>
      </w:docPartBody>
    </w:docPart>
    <w:docPart>
      <w:docPartPr>
        <w:name w:val="F46154437F0244F09437D14F7AF78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1B5DA-CB4A-4AB8-9C9A-15163CDE03DB}"/>
      </w:docPartPr>
      <w:docPartBody>
        <w:p w:rsidR="00B71E41" w:rsidRDefault="007D1D4A">
          <w:pPr>
            <w:pStyle w:val="F46154437F0244F09437D14F7AF78A0B"/>
          </w:pPr>
          <w:r w:rsidRPr="003F7CBD">
            <w:t>Row Head</w:t>
          </w:r>
        </w:p>
      </w:docPartBody>
    </w:docPart>
    <w:docPart>
      <w:docPartPr>
        <w:name w:val="D1DD565B701E4C74B27DEA1B87CAA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D0B11-6990-456C-925A-FD59562240C3}"/>
      </w:docPartPr>
      <w:docPartBody>
        <w:p w:rsidR="00B71E41" w:rsidRDefault="007D1D4A">
          <w:pPr>
            <w:pStyle w:val="D1DD565B701E4C74B27DEA1B87CAA75C"/>
          </w:pPr>
          <w:r w:rsidRPr="003F7CBD">
            <w:t>123</w:t>
          </w:r>
        </w:p>
      </w:docPartBody>
    </w:docPart>
    <w:docPart>
      <w:docPartPr>
        <w:name w:val="E9C8B836751F4785BD37360C61F50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465B-75E1-4F4C-ABB2-99CB7438345F}"/>
      </w:docPartPr>
      <w:docPartBody>
        <w:p w:rsidR="00B71E41" w:rsidRDefault="007D1D4A">
          <w:pPr>
            <w:pStyle w:val="E9C8B836751F4785BD37360C61F508C4"/>
          </w:pPr>
          <w:r w:rsidRPr="003F7CBD">
            <w:t>123</w:t>
          </w:r>
        </w:p>
      </w:docPartBody>
    </w:docPart>
    <w:docPart>
      <w:docPartPr>
        <w:name w:val="09BAB905CEE3462C9C853A1A7F0A3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F0C1D-0295-488A-B4B5-191370FD3182}"/>
      </w:docPartPr>
      <w:docPartBody>
        <w:p w:rsidR="00B71E41" w:rsidRDefault="007D1D4A">
          <w:pPr>
            <w:pStyle w:val="09BAB905CEE3462C9C853A1A7F0A3EA3"/>
          </w:pPr>
          <w:r w:rsidRPr="003F7CBD">
            <w:t>123</w:t>
          </w:r>
        </w:p>
      </w:docPartBody>
    </w:docPart>
    <w:docPart>
      <w:docPartPr>
        <w:name w:val="2EEC28ACE0E4414EBB9D6B66910FB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4D65A-8B9F-482A-949A-0B04054D6AC7}"/>
      </w:docPartPr>
      <w:docPartBody>
        <w:p w:rsidR="00B71E41" w:rsidRDefault="007D1D4A">
          <w:pPr>
            <w:pStyle w:val="2EEC28ACE0E4414EBB9D6B66910FB6FD"/>
          </w:pPr>
          <w:r w:rsidRPr="003F7CBD">
            <w:t>123</w:t>
          </w:r>
        </w:p>
      </w:docPartBody>
    </w:docPart>
    <w:docPart>
      <w:docPartPr>
        <w:name w:val="98978598E75B43EAA9C79B5AA8BB3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192A0-CA74-4B56-BDA6-EB71F07ABAF9}"/>
      </w:docPartPr>
      <w:docPartBody>
        <w:p w:rsidR="00B71E41" w:rsidRDefault="007D1D4A">
          <w:pPr>
            <w:pStyle w:val="98978598E75B43EAA9C79B5AA8BB3CDD"/>
          </w:pPr>
          <w:r w:rsidRPr="003F7CBD">
            <w:t>Row Head</w:t>
          </w:r>
        </w:p>
      </w:docPartBody>
    </w:docPart>
    <w:docPart>
      <w:docPartPr>
        <w:name w:val="9AE1DDCC2455446695FAD735DB109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0B05F-27D7-431D-8078-3BF7C439F95B}"/>
      </w:docPartPr>
      <w:docPartBody>
        <w:p w:rsidR="00B71E41" w:rsidRDefault="007D1D4A">
          <w:pPr>
            <w:pStyle w:val="9AE1DDCC2455446695FAD735DB109F2F"/>
          </w:pPr>
          <w:r w:rsidRPr="003F7CBD">
            <w:t>456</w:t>
          </w:r>
        </w:p>
      </w:docPartBody>
    </w:docPart>
    <w:docPart>
      <w:docPartPr>
        <w:name w:val="18C11C33EC26441C90C747EA7F2E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B5D48-FE8F-4946-B925-E4C3EF9DF8EC}"/>
      </w:docPartPr>
      <w:docPartBody>
        <w:p w:rsidR="00B71E41" w:rsidRDefault="007D1D4A">
          <w:pPr>
            <w:pStyle w:val="18C11C33EC26441C90C747EA7F2E9878"/>
          </w:pPr>
          <w:r w:rsidRPr="003F7CBD">
            <w:t>456</w:t>
          </w:r>
        </w:p>
      </w:docPartBody>
    </w:docPart>
    <w:docPart>
      <w:docPartPr>
        <w:name w:val="FE67E66D9FF44B2B8D0B9B853E3E9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D1A42-C84B-4B2A-AB47-0E3EF8328FD6}"/>
      </w:docPartPr>
      <w:docPartBody>
        <w:p w:rsidR="00B71E41" w:rsidRDefault="007D1D4A">
          <w:pPr>
            <w:pStyle w:val="FE67E66D9FF44B2B8D0B9B853E3E90BE"/>
          </w:pPr>
          <w:r w:rsidRPr="003F7CBD">
            <w:t>456</w:t>
          </w:r>
        </w:p>
      </w:docPartBody>
    </w:docPart>
    <w:docPart>
      <w:docPartPr>
        <w:name w:val="72EFE03691FE4FFFAF85A4B0D6326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74DD1-FCC8-43F8-94E2-B372DEA307C7}"/>
      </w:docPartPr>
      <w:docPartBody>
        <w:p w:rsidR="00B71E41" w:rsidRDefault="007D1D4A">
          <w:pPr>
            <w:pStyle w:val="72EFE03691FE4FFFAF85A4B0D6326816"/>
          </w:pPr>
          <w:r w:rsidRPr="003F7CBD">
            <w:t>456</w:t>
          </w:r>
        </w:p>
      </w:docPartBody>
    </w:docPart>
    <w:docPart>
      <w:docPartPr>
        <w:name w:val="03B2A1D3640C4FB0AC1262B3E7C0E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EEB23-ED78-4DA2-800B-9219323B487F}"/>
      </w:docPartPr>
      <w:docPartBody>
        <w:p w:rsidR="00B71E41" w:rsidRDefault="007D1D4A">
          <w:pPr>
            <w:pStyle w:val="03B2A1D3640C4FB0AC1262B3E7C0E080"/>
          </w:pPr>
          <w:r w:rsidRPr="003F7CBD">
            <w:t>Row Head</w:t>
          </w:r>
        </w:p>
      </w:docPartBody>
    </w:docPart>
    <w:docPart>
      <w:docPartPr>
        <w:name w:val="35585B939F42409EB17EC5C2CF308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CF22-FF64-44EF-8AC0-C31F9C4C999E}"/>
      </w:docPartPr>
      <w:docPartBody>
        <w:p w:rsidR="00B71E41" w:rsidRDefault="007D1D4A">
          <w:pPr>
            <w:pStyle w:val="35585B939F42409EB17EC5C2CF3083CB"/>
          </w:pPr>
          <w:r w:rsidRPr="003F7CBD">
            <w:t>789</w:t>
          </w:r>
        </w:p>
      </w:docPartBody>
    </w:docPart>
    <w:docPart>
      <w:docPartPr>
        <w:name w:val="4BF22A7041014A86814EF929427D1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D0B97-6D17-489F-9A93-3AEB6557F84F}"/>
      </w:docPartPr>
      <w:docPartBody>
        <w:p w:rsidR="00B71E41" w:rsidRDefault="007D1D4A">
          <w:pPr>
            <w:pStyle w:val="4BF22A7041014A86814EF929427D14A2"/>
          </w:pPr>
          <w:r w:rsidRPr="003F7CBD">
            <w:t>789</w:t>
          </w:r>
        </w:p>
      </w:docPartBody>
    </w:docPart>
    <w:docPart>
      <w:docPartPr>
        <w:name w:val="BBB65BD7C599402DA700B27936A3C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86DCA-F961-4870-8837-3868FB5B739A}"/>
      </w:docPartPr>
      <w:docPartBody>
        <w:p w:rsidR="00B71E41" w:rsidRDefault="007D1D4A">
          <w:pPr>
            <w:pStyle w:val="BBB65BD7C599402DA700B27936A3C34C"/>
          </w:pPr>
          <w:r w:rsidRPr="003F7CBD">
            <w:t>789</w:t>
          </w:r>
        </w:p>
      </w:docPartBody>
    </w:docPart>
    <w:docPart>
      <w:docPartPr>
        <w:name w:val="3CB743739B5E4BBFBB8BE4A37C590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A504D-F034-47CD-9BA6-4C4EDBEEF8F4}"/>
      </w:docPartPr>
      <w:docPartBody>
        <w:p w:rsidR="00B71E41" w:rsidRDefault="007D1D4A">
          <w:pPr>
            <w:pStyle w:val="3CB743739B5E4BBFBB8BE4A37C590D67"/>
          </w:pPr>
          <w:r w:rsidRPr="003F7CBD">
            <w:t>789</w:t>
          </w:r>
        </w:p>
      </w:docPartBody>
    </w:docPart>
    <w:docPart>
      <w:docPartPr>
        <w:name w:val="24FE276D469A441DAC3167466DF83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3AC97-3C09-4574-9AB5-DEA2B5AF5698}"/>
      </w:docPartPr>
      <w:docPartBody>
        <w:p w:rsidR="00B71E41" w:rsidRDefault="007D1D4A">
          <w:pPr>
            <w:pStyle w:val="24FE276D469A441DAC3167466DF83F91"/>
          </w:pPr>
          <w:r w:rsidRPr="003F7CBD">
            <w:t>Row Head</w:t>
          </w:r>
        </w:p>
      </w:docPartBody>
    </w:docPart>
    <w:docPart>
      <w:docPartPr>
        <w:name w:val="830981AAE80E4599AEC53FCB1CFAA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CAFAE-A7C2-4C6B-BBBB-7524A00F2137}"/>
      </w:docPartPr>
      <w:docPartBody>
        <w:p w:rsidR="00B71E41" w:rsidRDefault="007D1D4A">
          <w:pPr>
            <w:pStyle w:val="830981AAE80E4599AEC53FCB1CFAA3C9"/>
          </w:pPr>
          <w:r w:rsidRPr="003F7CBD">
            <w:t>123</w:t>
          </w:r>
        </w:p>
      </w:docPartBody>
    </w:docPart>
    <w:docPart>
      <w:docPartPr>
        <w:name w:val="1AD3162A3BDD4B808A97D4AF7749D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EC49-628C-48FF-B22D-BEE7E8422F81}"/>
      </w:docPartPr>
      <w:docPartBody>
        <w:p w:rsidR="00B71E41" w:rsidRDefault="007D1D4A">
          <w:pPr>
            <w:pStyle w:val="1AD3162A3BDD4B808A97D4AF7749DD84"/>
          </w:pPr>
          <w:r w:rsidRPr="003F7CBD">
            <w:t>123</w:t>
          </w:r>
        </w:p>
      </w:docPartBody>
    </w:docPart>
    <w:docPart>
      <w:docPartPr>
        <w:name w:val="26DFF56A35494D5E968CBE0164071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94777-01CC-47E0-997E-E71A38B805B5}"/>
      </w:docPartPr>
      <w:docPartBody>
        <w:p w:rsidR="00B71E41" w:rsidRDefault="007D1D4A">
          <w:pPr>
            <w:pStyle w:val="26DFF56A35494D5E968CBE01640714C8"/>
          </w:pPr>
          <w:r w:rsidRPr="003F7CBD">
            <w:t>123</w:t>
          </w:r>
        </w:p>
      </w:docPartBody>
    </w:docPart>
    <w:docPart>
      <w:docPartPr>
        <w:name w:val="D16AD4F5CE754FC985D954199F6F6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599C5-E35F-42D4-922F-0BC2E610C92D}"/>
      </w:docPartPr>
      <w:docPartBody>
        <w:p w:rsidR="00B71E41" w:rsidRDefault="007D1D4A">
          <w:pPr>
            <w:pStyle w:val="D16AD4F5CE754FC985D954199F6F6BF6"/>
          </w:pPr>
          <w:r w:rsidRPr="003F7CBD">
            <w:t>123</w:t>
          </w:r>
        </w:p>
      </w:docPartBody>
    </w:docPart>
    <w:docPart>
      <w:docPartPr>
        <w:name w:val="989F68639CFF47C9BD90C014B0031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D51F2-387C-481D-91DF-DF47F9C35D73}"/>
      </w:docPartPr>
      <w:docPartBody>
        <w:p w:rsidR="00B71E41" w:rsidRDefault="007D1D4A">
          <w:pPr>
            <w:pStyle w:val="989F68639CFF47C9BD90C014B003100C"/>
          </w:pPr>
          <w:r w:rsidRPr="003F7CBD">
            <w:t>Row Head</w:t>
          </w:r>
        </w:p>
      </w:docPartBody>
    </w:docPart>
    <w:docPart>
      <w:docPartPr>
        <w:name w:val="6DA60EA2642E4CFA8B853033C39EF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97F7-85B2-4E85-AE51-EFE1F2B0307A}"/>
      </w:docPartPr>
      <w:docPartBody>
        <w:p w:rsidR="00B71E41" w:rsidRDefault="007D1D4A">
          <w:pPr>
            <w:pStyle w:val="6DA60EA2642E4CFA8B853033C39EF2F6"/>
          </w:pPr>
          <w:r w:rsidRPr="003F7CBD">
            <w:t>456</w:t>
          </w:r>
        </w:p>
      </w:docPartBody>
    </w:docPart>
    <w:docPart>
      <w:docPartPr>
        <w:name w:val="5C58646D9C7F46CB8AB267A5A14B0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76BFD-CA28-4E36-9326-77B39A84BDDA}"/>
      </w:docPartPr>
      <w:docPartBody>
        <w:p w:rsidR="00B71E41" w:rsidRDefault="007D1D4A">
          <w:pPr>
            <w:pStyle w:val="5C58646D9C7F46CB8AB267A5A14B0CF6"/>
          </w:pPr>
          <w:r w:rsidRPr="003F7CBD">
            <w:t>456</w:t>
          </w:r>
        </w:p>
      </w:docPartBody>
    </w:docPart>
    <w:docPart>
      <w:docPartPr>
        <w:name w:val="4BDDB59084764E09AA628A576B63C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8AB1D-B67D-469A-B0C7-EA11E98448A6}"/>
      </w:docPartPr>
      <w:docPartBody>
        <w:p w:rsidR="00B71E41" w:rsidRDefault="007D1D4A">
          <w:pPr>
            <w:pStyle w:val="4BDDB59084764E09AA628A576B63C55D"/>
          </w:pPr>
          <w:r w:rsidRPr="003F7CBD">
            <w:t>456</w:t>
          </w:r>
        </w:p>
      </w:docPartBody>
    </w:docPart>
    <w:docPart>
      <w:docPartPr>
        <w:name w:val="1742C4007718499182146FCB34B93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F7231-F7DA-4676-A53F-7195CD4EA57E}"/>
      </w:docPartPr>
      <w:docPartBody>
        <w:p w:rsidR="00B71E41" w:rsidRDefault="007D1D4A">
          <w:pPr>
            <w:pStyle w:val="1742C4007718499182146FCB34B93A0A"/>
          </w:pPr>
          <w:r w:rsidRPr="003F7CBD">
            <w:t>456</w:t>
          </w:r>
        </w:p>
      </w:docPartBody>
    </w:docPart>
    <w:docPart>
      <w:docPartPr>
        <w:name w:val="0A1BA627A86B4EA89F46F497EE28F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6B607-9FE6-4B62-AC9A-4D8EF14DD316}"/>
      </w:docPartPr>
      <w:docPartBody>
        <w:p w:rsidR="00B71E41" w:rsidRDefault="007D1D4A">
          <w:pPr>
            <w:pStyle w:val="0A1BA627A86B4EA89F46F497EE28F26F"/>
          </w:pPr>
          <w:r w:rsidRPr="003F7CBD">
            <w:t>Row Head</w:t>
          </w:r>
        </w:p>
      </w:docPartBody>
    </w:docPart>
    <w:docPart>
      <w:docPartPr>
        <w:name w:val="CF020C4D2FEE462A958F97FC31826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99BD3-B7C8-4BEB-BAC9-07A743B78601}"/>
      </w:docPartPr>
      <w:docPartBody>
        <w:p w:rsidR="00B71E41" w:rsidRDefault="007D1D4A">
          <w:pPr>
            <w:pStyle w:val="CF020C4D2FEE462A958F97FC31826A58"/>
          </w:pPr>
          <w:r w:rsidRPr="003F7CBD">
            <w:t>789</w:t>
          </w:r>
        </w:p>
      </w:docPartBody>
    </w:docPart>
    <w:docPart>
      <w:docPartPr>
        <w:name w:val="FE1BBCE51DB64CA6BAEE42DE65A14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0FA6B-1DFD-486C-9173-15F95537DA59}"/>
      </w:docPartPr>
      <w:docPartBody>
        <w:p w:rsidR="00B71E41" w:rsidRDefault="007D1D4A">
          <w:pPr>
            <w:pStyle w:val="FE1BBCE51DB64CA6BAEE42DE65A1468F"/>
          </w:pPr>
          <w:r w:rsidRPr="003F7CBD">
            <w:t>789</w:t>
          </w:r>
        </w:p>
      </w:docPartBody>
    </w:docPart>
    <w:docPart>
      <w:docPartPr>
        <w:name w:val="830C1CED556842CFA798F21E1C59E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6DA86-1B87-491A-9C24-2E147A69B563}"/>
      </w:docPartPr>
      <w:docPartBody>
        <w:p w:rsidR="00B71E41" w:rsidRDefault="007D1D4A">
          <w:pPr>
            <w:pStyle w:val="830C1CED556842CFA798F21E1C59E816"/>
          </w:pPr>
          <w:r w:rsidRPr="003F7CBD">
            <w:t>789</w:t>
          </w:r>
        </w:p>
      </w:docPartBody>
    </w:docPart>
    <w:docPart>
      <w:docPartPr>
        <w:name w:val="EA2D2C6494074FFA9D315D0A628E9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D9DBF-87AA-493A-B184-3EF2653B1179}"/>
      </w:docPartPr>
      <w:docPartBody>
        <w:p w:rsidR="00B71E41" w:rsidRDefault="007D1D4A">
          <w:pPr>
            <w:pStyle w:val="EA2D2C6494074FFA9D315D0A628E9ECB"/>
          </w:pPr>
          <w:r w:rsidRPr="003F7CBD">
            <w:t>789</w:t>
          </w:r>
        </w:p>
      </w:docPartBody>
    </w:docPart>
    <w:docPart>
      <w:docPartPr>
        <w:name w:val="BA5817DDB9F74A6E8CB66ADAC078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2737F-805C-4DAA-AD0F-052B52A0F184}"/>
      </w:docPartPr>
      <w:docPartBody>
        <w:p w:rsidR="00B71E41" w:rsidRDefault="007D1D4A">
          <w:pPr>
            <w:pStyle w:val="BA5817DDB9F74A6E8CB66ADAC0787C2A"/>
          </w:pPr>
          <w:r>
            <w:t>Place all tables for your paper in a tables section, following references (and, if applicable, footnotes). Start a new page for each table, include a table number and table title for each, as shown on this page. All explanatory text appears in a table note that follows the table, such as this one. Use the Table/Figure style, available on the Home tab, in the Styles gallery, to get the spacing between table and note. Tables in APA format can use single or 1.5-line spacing. Include a heading for every row and column, even if the content seems obvious. A table style has been setup for this template that fits APA guidelines. To insert a table, on the Insert tab, click Table.</w:t>
          </w:r>
        </w:p>
      </w:docPartBody>
    </w:docPart>
    <w:docPart>
      <w:docPartPr>
        <w:name w:val="831350F517D846EBB5BC98A9863AF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B5FE4-72FA-4FE8-AFA2-12EC7EA336BD}"/>
      </w:docPartPr>
      <w:docPartBody>
        <w:p w:rsidR="00B71E41" w:rsidRDefault="007D1D4A">
          <w:pPr>
            <w:pStyle w:val="831350F517D846EBB5BC98A9863AFE2B"/>
          </w:pPr>
          <w:r>
            <w:t>Include all figures in their own section, following references (and footnotes and tables, if applicable). Include a numbered caption for each figure. Use the Table/Figure style for easy spacing between figure and caption.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4A"/>
    <w:rsid w:val="007D1D4A"/>
    <w:rsid w:val="00B7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5E50DC814A44D9AD54F4F0F7FD1AAD">
    <w:name w:val="365E50DC814A44D9AD54F4F0F7FD1AAD"/>
  </w:style>
  <w:style w:type="paragraph" w:customStyle="1" w:styleId="C5F370D4DCCC4E43AEECBC1D20E30DF0">
    <w:name w:val="C5F370D4DCCC4E43AEECBC1D20E30DF0"/>
  </w:style>
  <w:style w:type="paragraph" w:customStyle="1" w:styleId="83F7E99750BB45928080161B5D66F72A">
    <w:name w:val="83F7E99750BB45928080161B5D66F72A"/>
  </w:style>
  <w:style w:type="paragraph" w:customStyle="1" w:styleId="6A4496AD411A4B44B91E477DD2EE6A7F">
    <w:name w:val="6A4496AD411A4B44B91E477DD2EE6A7F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9745EC56CF345A9A76BF1395BDA1B48">
    <w:name w:val="D9745EC56CF345A9A76BF1395BDA1B48"/>
  </w:style>
  <w:style w:type="paragraph" w:customStyle="1" w:styleId="573B4716B30C4AAC82ACF02058523461">
    <w:name w:val="573B4716B30C4AAC82ACF02058523461"/>
  </w:style>
  <w:style w:type="paragraph" w:customStyle="1" w:styleId="807031B6187E4F479FCA8214FA3B5492">
    <w:name w:val="807031B6187E4F479FCA8214FA3B5492"/>
  </w:style>
  <w:style w:type="paragraph" w:customStyle="1" w:styleId="3ECB9FAFE9CC454A8E4AEEE798C6AB4D">
    <w:name w:val="3ECB9FAFE9CC454A8E4AEEE798C6AB4D"/>
  </w:style>
  <w:style w:type="paragraph" w:customStyle="1" w:styleId="BB62B3905AA84941B2E7039443A0EF77">
    <w:name w:val="BB62B3905AA84941B2E7039443A0EF77"/>
  </w:style>
  <w:style w:type="paragraph" w:customStyle="1" w:styleId="6456934D251B435ABF2E3D471AC990A9">
    <w:name w:val="6456934D251B435ABF2E3D471AC990A9"/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paragraph" w:customStyle="1" w:styleId="4A6E87753A784D268058D9B0FD661182">
    <w:name w:val="4A6E87753A784D268058D9B0FD661182"/>
  </w:style>
  <w:style w:type="paragraph" w:customStyle="1" w:styleId="6F76C45906094A14A61177F7C0FB8616">
    <w:name w:val="6F76C45906094A14A61177F7C0FB8616"/>
  </w:style>
  <w:style w:type="character" w:customStyle="1" w:styleId="Heading3Char">
    <w:name w:val="Heading 3 Char"/>
    <w:basedOn w:val="DefaultParagraphFont"/>
    <w:link w:val="Heading3"/>
    <w:uiPriority w:val="5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customStyle="1" w:styleId="5D1608DAD0FF401DA1080F8EC15699D3">
    <w:name w:val="5D1608DAD0FF401DA1080F8EC15699D3"/>
  </w:style>
  <w:style w:type="paragraph" w:customStyle="1" w:styleId="31BD22D56F644B42A535D77AA33371BA">
    <w:name w:val="31BD22D56F644B42A535D77AA33371BA"/>
  </w:style>
  <w:style w:type="character" w:customStyle="1" w:styleId="Heading4Char">
    <w:name w:val="Heading 4 Char"/>
    <w:basedOn w:val="DefaultParagraphFont"/>
    <w:link w:val="Heading4"/>
    <w:uiPriority w:val="5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paragraph" w:customStyle="1" w:styleId="074314EAC5FA4BE3A6BD407C41F17358">
    <w:name w:val="074314EAC5FA4BE3A6BD407C41F17358"/>
  </w:style>
  <w:style w:type="paragraph" w:customStyle="1" w:styleId="6AF5B7BE85C547D19789A409B56EF71C">
    <w:name w:val="6AF5B7BE85C547D19789A409B56EF71C"/>
  </w:style>
  <w:style w:type="character" w:customStyle="1" w:styleId="Heading5Char">
    <w:name w:val="Heading 5 Char"/>
    <w:basedOn w:val="DefaultParagraphFont"/>
    <w:link w:val="Heading5"/>
    <w:uiPriority w:val="5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paragraph" w:customStyle="1" w:styleId="C63E87E03A424AC8B094EA49FDAA9F70">
    <w:name w:val="C63E87E03A424AC8B094EA49FDAA9F70"/>
  </w:style>
  <w:style w:type="paragraph" w:customStyle="1" w:styleId="339B1812D1524F84A9A9B55E84BE1354">
    <w:name w:val="339B1812D1524F84A9A9B55E84BE1354"/>
  </w:style>
  <w:style w:type="paragraph" w:customStyle="1" w:styleId="04E7D1FCD27F44A6890024C02FBCD206">
    <w:name w:val="04E7D1FCD27F44A6890024C02FBCD206"/>
  </w:style>
  <w:style w:type="paragraph" w:customStyle="1" w:styleId="F0E2136A76B54F85B6DF5E55A5B74690">
    <w:name w:val="F0E2136A76B54F85B6DF5E55A5B74690"/>
  </w:style>
  <w:style w:type="paragraph" w:customStyle="1" w:styleId="D1866010123B4B54BC370E4F5FEE9D06">
    <w:name w:val="D1866010123B4B54BC370E4F5FEE9D06"/>
  </w:style>
  <w:style w:type="paragraph" w:customStyle="1" w:styleId="5A83F4C401E24621A137BF404B896005">
    <w:name w:val="5A83F4C401E24621A137BF404B896005"/>
  </w:style>
  <w:style w:type="paragraph" w:customStyle="1" w:styleId="78BF364689E343C9B2527433A7882DCF">
    <w:name w:val="78BF364689E343C9B2527433A7882DCF"/>
  </w:style>
  <w:style w:type="paragraph" w:customStyle="1" w:styleId="2B52D4A236F74BCD9AEC10F78DCB2869">
    <w:name w:val="2B52D4A236F74BCD9AEC10F78DCB2869"/>
  </w:style>
  <w:style w:type="paragraph" w:customStyle="1" w:styleId="0E2A71757B864633AC344C872BEFE320">
    <w:name w:val="0E2A71757B864633AC344C872BEFE320"/>
  </w:style>
  <w:style w:type="paragraph" w:customStyle="1" w:styleId="D807338FC92B4723A8C1A7F54E4CEF88">
    <w:name w:val="D807338FC92B4723A8C1A7F54E4CEF88"/>
  </w:style>
  <w:style w:type="paragraph" w:customStyle="1" w:styleId="14685A286081435D92F810C84A16755F">
    <w:name w:val="14685A286081435D92F810C84A16755F"/>
  </w:style>
  <w:style w:type="paragraph" w:customStyle="1" w:styleId="0ED560DD92FD4903900064042B7E0ED4">
    <w:name w:val="0ED560DD92FD4903900064042B7E0ED4"/>
  </w:style>
  <w:style w:type="paragraph" w:customStyle="1" w:styleId="F46154437F0244F09437D14F7AF78A0B">
    <w:name w:val="F46154437F0244F09437D14F7AF78A0B"/>
  </w:style>
  <w:style w:type="paragraph" w:customStyle="1" w:styleId="D1DD565B701E4C74B27DEA1B87CAA75C">
    <w:name w:val="D1DD565B701E4C74B27DEA1B87CAA75C"/>
  </w:style>
  <w:style w:type="paragraph" w:customStyle="1" w:styleId="E9C8B836751F4785BD37360C61F508C4">
    <w:name w:val="E9C8B836751F4785BD37360C61F508C4"/>
  </w:style>
  <w:style w:type="paragraph" w:customStyle="1" w:styleId="09BAB905CEE3462C9C853A1A7F0A3EA3">
    <w:name w:val="09BAB905CEE3462C9C853A1A7F0A3EA3"/>
  </w:style>
  <w:style w:type="paragraph" w:customStyle="1" w:styleId="2EEC28ACE0E4414EBB9D6B66910FB6FD">
    <w:name w:val="2EEC28ACE0E4414EBB9D6B66910FB6FD"/>
  </w:style>
  <w:style w:type="paragraph" w:customStyle="1" w:styleId="98978598E75B43EAA9C79B5AA8BB3CDD">
    <w:name w:val="98978598E75B43EAA9C79B5AA8BB3CDD"/>
  </w:style>
  <w:style w:type="paragraph" w:customStyle="1" w:styleId="9AE1DDCC2455446695FAD735DB109F2F">
    <w:name w:val="9AE1DDCC2455446695FAD735DB109F2F"/>
  </w:style>
  <w:style w:type="paragraph" w:customStyle="1" w:styleId="18C11C33EC26441C90C747EA7F2E9878">
    <w:name w:val="18C11C33EC26441C90C747EA7F2E9878"/>
  </w:style>
  <w:style w:type="paragraph" w:customStyle="1" w:styleId="FE67E66D9FF44B2B8D0B9B853E3E90BE">
    <w:name w:val="FE67E66D9FF44B2B8D0B9B853E3E90BE"/>
  </w:style>
  <w:style w:type="paragraph" w:customStyle="1" w:styleId="72EFE03691FE4FFFAF85A4B0D6326816">
    <w:name w:val="72EFE03691FE4FFFAF85A4B0D6326816"/>
  </w:style>
  <w:style w:type="paragraph" w:customStyle="1" w:styleId="03B2A1D3640C4FB0AC1262B3E7C0E080">
    <w:name w:val="03B2A1D3640C4FB0AC1262B3E7C0E080"/>
  </w:style>
  <w:style w:type="paragraph" w:customStyle="1" w:styleId="35585B939F42409EB17EC5C2CF3083CB">
    <w:name w:val="35585B939F42409EB17EC5C2CF3083CB"/>
  </w:style>
  <w:style w:type="paragraph" w:customStyle="1" w:styleId="4BF22A7041014A86814EF929427D14A2">
    <w:name w:val="4BF22A7041014A86814EF929427D14A2"/>
  </w:style>
  <w:style w:type="paragraph" w:customStyle="1" w:styleId="BBB65BD7C599402DA700B27936A3C34C">
    <w:name w:val="BBB65BD7C599402DA700B27936A3C34C"/>
  </w:style>
  <w:style w:type="paragraph" w:customStyle="1" w:styleId="3CB743739B5E4BBFBB8BE4A37C590D67">
    <w:name w:val="3CB743739B5E4BBFBB8BE4A37C590D67"/>
  </w:style>
  <w:style w:type="paragraph" w:customStyle="1" w:styleId="24FE276D469A441DAC3167466DF83F91">
    <w:name w:val="24FE276D469A441DAC3167466DF83F91"/>
  </w:style>
  <w:style w:type="paragraph" w:customStyle="1" w:styleId="830981AAE80E4599AEC53FCB1CFAA3C9">
    <w:name w:val="830981AAE80E4599AEC53FCB1CFAA3C9"/>
  </w:style>
  <w:style w:type="paragraph" w:customStyle="1" w:styleId="1AD3162A3BDD4B808A97D4AF7749DD84">
    <w:name w:val="1AD3162A3BDD4B808A97D4AF7749DD84"/>
  </w:style>
  <w:style w:type="paragraph" w:customStyle="1" w:styleId="26DFF56A35494D5E968CBE01640714C8">
    <w:name w:val="26DFF56A35494D5E968CBE01640714C8"/>
  </w:style>
  <w:style w:type="paragraph" w:customStyle="1" w:styleId="D16AD4F5CE754FC985D954199F6F6BF6">
    <w:name w:val="D16AD4F5CE754FC985D954199F6F6BF6"/>
  </w:style>
  <w:style w:type="paragraph" w:customStyle="1" w:styleId="989F68639CFF47C9BD90C014B003100C">
    <w:name w:val="989F68639CFF47C9BD90C014B003100C"/>
  </w:style>
  <w:style w:type="paragraph" w:customStyle="1" w:styleId="6DA60EA2642E4CFA8B853033C39EF2F6">
    <w:name w:val="6DA60EA2642E4CFA8B853033C39EF2F6"/>
  </w:style>
  <w:style w:type="paragraph" w:customStyle="1" w:styleId="5C58646D9C7F46CB8AB267A5A14B0CF6">
    <w:name w:val="5C58646D9C7F46CB8AB267A5A14B0CF6"/>
  </w:style>
  <w:style w:type="paragraph" w:customStyle="1" w:styleId="4BDDB59084764E09AA628A576B63C55D">
    <w:name w:val="4BDDB59084764E09AA628A576B63C55D"/>
  </w:style>
  <w:style w:type="paragraph" w:customStyle="1" w:styleId="1742C4007718499182146FCB34B93A0A">
    <w:name w:val="1742C4007718499182146FCB34B93A0A"/>
  </w:style>
  <w:style w:type="paragraph" w:customStyle="1" w:styleId="0A1BA627A86B4EA89F46F497EE28F26F">
    <w:name w:val="0A1BA627A86B4EA89F46F497EE28F26F"/>
  </w:style>
  <w:style w:type="paragraph" w:customStyle="1" w:styleId="CF020C4D2FEE462A958F97FC31826A58">
    <w:name w:val="CF020C4D2FEE462A958F97FC31826A58"/>
  </w:style>
  <w:style w:type="paragraph" w:customStyle="1" w:styleId="FE1BBCE51DB64CA6BAEE42DE65A1468F">
    <w:name w:val="FE1BBCE51DB64CA6BAEE42DE65A1468F"/>
  </w:style>
  <w:style w:type="paragraph" w:customStyle="1" w:styleId="830C1CED556842CFA798F21E1C59E816">
    <w:name w:val="830C1CED556842CFA798F21E1C59E816"/>
  </w:style>
  <w:style w:type="paragraph" w:customStyle="1" w:styleId="EA2D2C6494074FFA9D315D0A628E9ECB">
    <w:name w:val="EA2D2C6494074FFA9D315D0A628E9ECB"/>
  </w:style>
  <w:style w:type="paragraph" w:customStyle="1" w:styleId="BA5817DDB9F74A6E8CB66ADAC0787C2A">
    <w:name w:val="BA5817DDB9F74A6E8CB66ADAC0787C2A"/>
  </w:style>
  <w:style w:type="paragraph" w:customStyle="1" w:styleId="831350F517D846EBB5BC98A9863AFE2B">
    <w:name w:val="831350F517D846EBB5BC98A9863AF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w:rsidRDefault="00613288"&gt;&lt;w:r&gt;&lt;w:t xml:space="preserve"&gt; Proposal&lt;/w:t&gt;&lt;/w:r&gt;&lt;/w:p&gt;&lt;w:sectPr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237</TotalTime>
  <Pages>9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Steinke</dc:creator>
  <cp:keywords/>
  <dc:description/>
  <cp:lastModifiedBy>Sharon Steinke</cp:lastModifiedBy>
  <cp:revision>70</cp:revision>
  <dcterms:created xsi:type="dcterms:W3CDTF">2022-02-21T20:44:00Z</dcterms:created>
  <dcterms:modified xsi:type="dcterms:W3CDTF">2022-02-22T22:42:00Z</dcterms:modified>
</cp:coreProperties>
</file>